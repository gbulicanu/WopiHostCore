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4A5" w:rsidRDefault="004A7C5D" w:rsidP="004A7C5D">
      <w:pPr>
        <w:pStyle w:val="Title"/>
      </w:pPr>
      <w:r>
        <w:t>Test Document</w:t>
      </w:r>
    </w:p>
    <w:p w:rsidR="004A7C5D" w:rsidRPr="004A7C5D" w:rsidRDefault="004A7C5D" w:rsidP="004A7C5D">
      <w:r>
        <w:t>Welcome to WOPI</w:t>
      </w:r>
      <w:bookmarkStart w:id="0" w:name="_GoBack"/>
      <w:bookmarkEnd w:id="0"/>
      <w:r>
        <w:t xml:space="preserve"> !!!!</w:t>
      </w:r>
    </w:p>
    <w:p w:rsidR="004A7C5D" w:rsidRDefault="004A7C5D"/>
    <w:p w:rsidR="004A7C5D" w:rsidRDefault="004A7C5D"/>
    <w:sectPr w:rsidR="004A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5D"/>
    <w:rsid w:val="004A7C5D"/>
    <w:rsid w:val="005E74A5"/>
    <w:rsid w:val="0066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70F8F-59D7-489F-9FA9-A2C540CE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Cicoria</dc:creator>
  <cp:keywords/>
  <dc:description/>
  <cp:lastModifiedBy>Shawn Cicoria</cp:lastModifiedBy>
  <cp:revision>2</cp:revision>
  <dcterms:created xsi:type="dcterms:W3CDTF">2014-01-13T20:33:00Z</dcterms:created>
  <dcterms:modified xsi:type="dcterms:W3CDTF">2014-01-13T20:33:00Z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